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5CCA0C54" w:rsidR="009000CE" w:rsidRDefault="00632463" w:rsidP="00ED34AE">
                <w:pPr>
                  <w:pStyle w:val="Title"/>
                </w:pPr>
                <w:r>
                  <w:t xml:space="preserve">New York Restaurant Inspection Results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112D4390" w14:textId="77777777" w:rsidR="001B0B17" w:rsidRPr="008B73FE" w:rsidRDefault="001B0B17" w:rsidP="008B73FE">
            <w:pPr>
              <w:spacing w:after="0"/>
              <w:ind w:right="713"/>
              <w:jc w:val="right"/>
              <w:rPr>
                <w:rStyle w:val="normaltextrun"/>
                <w:rFonts w:ascii="Calibri" w:hAnsi="Calibri" w:cs="Calibri"/>
                <w:color w:val="2E74B5" w:themeColor="accent1" w:themeShade="BF"/>
                <w:shd w:val="clear" w:color="auto" w:fill="FFFFFF"/>
                <w:lang w:val="en-GB"/>
              </w:rPr>
            </w:pPr>
            <w:r w:rsidRPr="008B73FE">
              <w:rPr>
                <w:rStyle w:val="normaltextrun"/>
                <w:rFonts w:ascii="Calibri" w:hAnsi="Calibri" w:cs="Calibri"/>
                <w:color w:val="2E74B5" w:themeColor="accent1" w:themeShade="BF"/>
                <w:shd w:val="clear" w:color="auto" w:fill="FFFFFF"/>
                <w:lang w:val="en-GB"/>
              </w:rPr>
              <w:t>Kartik Mathur(s5309927)</w:t>
            </w:r>
          </w:p>
          <w:p w14:paraId="1085B798" w14:textId="77777777" w:rsidR="001B0B17" w:rsidRPr="008B73FE" w:rsidRDefault="001B0B17" w:rsidP="008B73FE">
            <w:pPr>
              <w:spacing w:after="0"/>
              <w:ind w:right="713"/>
              <w:jc w:val="right"/>
              <w:rPr>
                <w:rStyle w:val="normaltextrun"/>
                <w:rFonts w:ascii="Calibri" w:hAnsi="Calibri" w:cs="Calibri"/>
                <w:color w:val="2E74B5" w:themeColor="accent1" w:themeShade="BF"/>
                <w:shd w:val="clear" w:color="auto" w:fill="FFFFFF"/>
                <w:lang w:val="en-GB"/>
              </w:rPr>
            </w:pPr>
            <w:r w:rsidRPr="008B73FE">
              <w:rPr>
                <w:rStyle w:val="normaltextrun"/>
                <w:rFonts w:ascii="Calibri" w:hAnsi="Calibri" w:cs="Calibri"/>
                <w:color w:val="2E74B5" w:themeColor="accent1" w:themeShade="BF"/>
                <w:shd w:val="clear" w:color="auto" w:fill="FFFFFF"/>
                <w:lang w:val="en-GB"/>
              </w:rPr>
              <w:t xml:space="preserve">Manish Shrestha ( </w:t>
            </w:r>
            <w:r w:rsidRPr="008B73FE">
              <w:rPr>
                <w:rStyle w:val="normaltextrun"/>
                <w:rFonts w:ascii="Calibri" w:hAnsi="Calibri" w:cs="Calibri"/>
                <w:color w:val="2E74B5" w:themeColor="accent1" w:themeShade="BF"/>
                <w:bdr w:val="none" w:sz="0" w:space="0" w:color="auto" w:frame="1"/>
                <w:lang w:val="en-GB"/>
              </w:rPr>
              <w:t>s5308120 )</w:t>
            </w:r>
          </w:p>
          <w:p w14:paraId="74E0F23F" w14:textId="413D045E" w:rsidR="001B0B17" w:rsidRPr="008B73FE" w:rsidRDefault="001B0B17" w:rsidP="008B73FE">
            <w:pPr>
              <w:spacing w:after="0"/>
              <w:ind w:right="713"/>
              <w:jc w:val="right"/>
              <w:rPr>
                <w:rStyle w:val="eop"/>
                <w:rFonts w:ascii="Calibri" w:hAnsi="Calibri" w:cs="Calibri"/>
                <w:color w:val="2E74B5" w:themeColor="accent1" w:themeShade="BF"/>
                <w:shd w:val="clear" w:color="auto" w:fill="FFFFFF"/>
              </w:rPr>
            </w:pPr>
            <w:r w:rsidRPr="008B73FE">
              <w:rPr>
                <w:rStyle w:val="normaltextrun"/>
                <w:rFonts w:ascii="Calibri" w:hAnsi="Calibri" w:cs="Calibri"/>
                <w:color w:val="2E74B5" w:themeColor="accent1" w:themeShade="BF"/>
                <w:shd w:val="clear" w:color="auto" w:fill="FFFFFF"/>
                <w:lang w:val="en-GB"/>
              </w:rPr>
              <w:t>Nivethaa Elangovan ( s5298899 )</w:t>
            </w:r>
          </w:p>
          <w:p w14:paraId="08BDC438" w14:textId="7A7884CE" w:rsidR="009000CE" w:rsidRDefault="009000CE">
            <w:pPr>
              <w:pStyle w:val="Heading3"/>
            </w:pPr>
          </w:p>
          <w:p w14:paraId="731D4453" w14:textId="18D0FD87" w:rsidR="009000CE" w:rsidRDefault="001B0B17">
            <w:pPr>
              <w:pStyle w:val="Heading3"/>
            </w:pPr>
            <w:r>
              <w:t>7</w:t>
            </w:r>
            <w:r w:rsidR="00184AA9">
              <w:t>810ICT Software Technologies</w:t>
            </w:r>
          </w:p>
          <w:p w14:paraId="44D315E5" w14:textId="59BC6C59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10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20262">
                  <w:t>October 8, 2023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EFBA" w14:textId="77777777" w:rsidR="00F82C34" w:rsidRDefault="00F82C34">
      <w:pPr>
        <w:spacing w:after="0" w:line="240" w:lineRule="auto"/>
      </w:pPr>
      <w:r>
        <w:separator/>
      </w:r>
    </w:p>
  </w:endnote>
  <w:endnote w:type="continuationSeparator" w:id="0">
    <w:p w14:paraId="248A18E5" w14:textId="77777777" w:rsidR="00F82C34" w:rsidRDefault="00F8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3F94EC4C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32463">
                <w:t>New York Restaurant Inspection Results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1C5410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Kartik Mathur(s5309927)</w:t>
              </w:r>
            </w:sdtContent>
          </w:sdt>
        </w:p>
      </w:tc>
      <w:tc>
        <w:tcPr>
          <w:tcW w:w="4675" w:type="dxa"/>
        </w:tcPr>
        <w:p w14:paraId="66753B50" w14:textId="144D42F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8B73FE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6C01973E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2463">
          <w:t>New York Restaurant Inspection Results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1C5410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Kartik Mathur(s5309927)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5D24" w14:textId="77777777" w:rsidR="00F82C34" w:rsidRDefault="00F82C34">
      <w:pPr>
        <w:spacing w:after="0" w:line="240" w:lineRule="auto"/>
      </w:pPr>
      <w:r>
        <w:separator/>
      </w:r>
    </w:p>
  </w:footnote>
  <w:footnote w:type="continuationSeparator" w:id="0">
    <w:p w14:paraId="1A061897" w14:textId="77777777" w:rsidR="00F82C34" w:rsidRDefault="00F8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20262"/>
    <w:rsid w:val="00184AA9"/>
    <w:rsid w:val="001B0B17"/>
    <w:rsid w:val="001C5410"/>
    <w:rsid w:val="002D4235"/>
    <w:rsid w:val="00366330"/>
    <w:rsid w:val="005F6905"/>
    <w:rsid w:val="00632463"/>
    <w:rsid w:val="00857793"/>
    <w:rsid w:val="008B73FE"/>
    <w:rsid w:val="009000CE"/>
    <w:rsid w:val="0097144C"/>
    <w:rsid w:val="00AD07E1"/>
    <w:rsid w:val="00AE0CAF"/>
    <w:rsid w:val="00BC402C"/>
    <w:rsid w:val="00DD0ACF"/>
    <w:rsid w:val="00ED34AE"/>
    <w:rsid w:val="00EF1F30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normaltextrun">
    <w:name w:val="normaltextrun"/>
    <w:basedOn w:val="DefaultParagraphFont"/>
    <w:rsid w:val="001B0B17"/>
  </w:style>
  <w:style w:type="character" w:customStyle="1" w:styleId="eop">
    <w:name w:val="eop"/>
    <w:basedOn w:val="DefaultParagraphFont"/>
    <w:rsid w:val="001B0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E8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28</TotalTime>
  <Pages>4</Pages>
  <Words>149</Words>
  <Characters>768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Restaurant Inspection Results Executive Summary</dc:title>
  <dc:creator>Kartik Mathur(s5309927)</dc:creator>
  <cp:keywords/>
  <cp:lastModifiedBy>Nivethaa Elangovan</cp:lastModifiedBy>
  <cp:revision>14</cp:revision>
  <dcterms:created xsi:type="dcterms:W3CDTF">2017-08-28T03:16:00Z</dcterms:created>
  <dcterms:modified xsi:type="dcterms:W3CDTF">2023-10-06T05:08:00Z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  <property fmtid="{D5CDD505-2E9C-101B-9397-08002B2CF9AE}" pid="3" name="GrammarlyDocumentId">
    <vt:lpwstr>aec87a080a1b84e512354beb683256450c9e6d3f3fccb22eb2da91775f2d12be</vt:lpwstr>
  </property>
</Properties>
</file>